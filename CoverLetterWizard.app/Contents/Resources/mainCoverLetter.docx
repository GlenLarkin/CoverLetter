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2A4D30B5" w14:textId="77777777" w:rsidTr="005D4417">
        <w:trPr>
          <w:tblHeader/>
        </w:trPr>
        <w:tc>
          <w:tcPr>
            <w:tcW w:w="3787" w:type="dxa"/>
            <w:tcMar>
              <w:top w:w="504" w:type="dxa"/>
              <w:right w:w="720" w:type="dxa"/>
            </w:tcMar>
          </w:tcPr>
          <w:p w14:paraId="717E8F74" w14:textId="427551F4" w:rsidR="00125AB1" w:rsidRPr="006658C4" w:rsidRDefault="00125981" w:rsidP="0050535C">
            <w:pPr>
              <w:pStyle w:val="Initials"/>
              <w:ind w:left="0"/>
              <w:jc w:val="left"/>
            </w:pPr>
            <w:r>
              <w:rPr>
                <w:noProof/>
              </w:rPr>
              <mc:AlternateContent>
                <mc:Choice Requires="wpg">
                  <w:drawing>
                    <wp:anchor distT="0" distB="0" distL="114300" distR="114300" simplePos="0" relativeHeight="251659264" behindDoc="1" locked="1" layoutInCell="1" allowOverlap="1" wp14:anchorId="5C809BF2" wp14:editId="6269D57A">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03D906E"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E4775D">
              <w:t xml:space="preserve">   GL</w:t>
            </w:r>
          </w:p>
          <w:p w14:paraId="1F5240E4" w14:textId="6A07FEDA" w:rsidR="00125AB1" w:rsidRPr="006658C4" w:rsidRDefault="00C40829" w:rsidP="00125AB1">
            <w:pPr>
              <w:pStyle w:val="Heading3"/>
            </w:pPr>
            <w:sdt>
              <w:sdtPr>
                <w:alias w:val="Contact:"/>
                <w:tag w:val="Contact:"/>
                <w:id w:val="133533816"/>
                <w:placeholder>
                  <w:docPart w:val="B4C9B9A4B29A4D0BB9FB5E219C1D7B9D"/>
                </w:placeholder>
                <w:temporary/>
                <w:showingPlcHdr/>
                <w15:appearance w15:val="hidden"/>
              </w:sdtPr>
              <w:sdtEndPr/>
              <w:sdtContent>
                <w:r w:rsidR="00125AB1" w:rsidRPr="006658C4">
                  <w:t>Contact</w:t>
                </w:r>
              </w:sdtContent>
            </w:sdt>
          </w:p>
          <w:p w14:paraId="31902619" w14:textId="72D40EE2" w:rsidR="00125AB1" w:rsidRPr="006658C4" w:rsidRDefault="00F51879" w:rsidP="00125AB1">
            <w:r>
              <w:t>133 W Venture Way</w:t>
            </w:r>
          </w:p>
          <w:p w14:paraId="02125A90" w14:textId="5079AC0D" w:rsidR="00125AB1" w:rsidRPr="006658C4" w:rsidRDefault="00F51879" w:rsidP="00125AB1">
            <w:r>
              <w:t>Salt Lake City, Utah</w:t>
            </w:r>
          </w:p>
          <w:p w14:paraId="443737DB" w14:textId="7AF7468D" w:rsidR="00F51879" w:rsidRDefault="00F51879" w:rsidP="00125AB1"/>
          <w:p w14:paraId="7E097E9A" w14:textId="27ECF463" w:rsidR="0050535C" w:rsidRDefault="0050535C" w:rsidP="00125AB1">
            <w:hyperlink r:id="rId7" w:history="1">
              <w:r w:rsidRPr="0050535C">
                <w:rPr>
                  <w:rStyle w:val="Hyperlink"/>
                </w:rPr>
                <w:t>Glenlarkin.github.io</w:t>
              </w:r>
            </w:hyperlink>
          </w:p>
          <w:p w14:paraId="4B4F392C" w14:textId="529F073C" w:rsidR="0050535C" w:rsidRDefault="0050535C" w:rsidP="00125AB1"/>
          <w:p w14:paraId="1528F2BF" w14:textId="3DEFE39F" w:rsidR="00125AB1" w:rsidRDefault="00C40829" w:rsidP="00125AB1">
            <w:hyperlink r:id="rId8" w:history="1">
              <w:r w:rsidR="00F51879" w:rsidRPr="00E94A30">
                <w:rPr>
                  <w:rStyle w:val="Hyperlink"/>
                </w:rPr>
                <w:t>Glenlarkin@gmail.com</w:t>
              </w:r>
            </w:hyperlink>
          </w:p>
          <w:p w14:paraId="411DB2A8" w14:textId="563C3312" w:rsidR="00F51879" w:rsidRPr="006658C4" w:rsidRDefault="00F51879" w:rsidP="00125AB1"/>
          <w:p w14:paraId="71747A15" w14:textId="69827257" w:rsidR="00125AB1" w:rsidRDefault="00F51879" w:rsidP="00125AB1">
            <w:r>
              <w:t>(801) 655 3015</w:t>
            </w:r>
          </w:p>
          <w:p w14:paraId="5B948D2A" w14:textId="69AE1245" w:rsidR="0050535C" w:rsidRDefault="0050535C" w:rsidP="00125AB1"/>
          <w:p w14:paraId="5EF55836" w14:textId="4C696A5E" w:rsidR="0050535C" w:rsidRPr="006658C4" w:rsidRDefault="0050535C" w:rsidP="00125AB1">
            <w:r>
              <w:rPr>
                <w:noProof/>
              </w:rPr>
              <w:drawing>
                <wp:anchor distT="0" distB="0" distL="114300" distR="114300" simplePos="0" relativeHeight="251660288" behindDoc="0" locked="0" layoutInCell="1" allowOverlap="1" wp14:anchorId="011CFD28" wp14:editId="5C412B9E">
                  <wp:simplePos x="0" y="0"/>
                  <wp:positionH relativeFrom="column">
                    <wp:posOffset>3175</wp:posOffset>
                  </wp:positionH>
                  <wp:positionV relativeFrom="page">
                    <wp:posOffset>5294158</wp:posOffset>
                  </wp:positionV>
                  <wp:extent cx="1938528" cy="1938528"/>
                  <wp:effectExtent l="57150" t="57150" r="43180" b="431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528" cy="1938528"/>
                          </a:xfrm>
                          <a:prstGeom prst="rect">
                            <a:avLst/>
                          </a:prstGeom>
                          <a:noFill/>
                          <a:ln>
                            <a:noFill/>
                          </a:ln>
                          <a:effectLst/>
                          <a:scene3d>
                            <a:camera prst="orthographicFront"/>
                            <a:lightRig rig="threePt" dir="t">
                              <a:rot lat="0" lon="0" rev="11400000"/>
                            </a:lightRig>
                          </a:scene3d>
                          <a:sp3d extrusionH="44450">
                            <a:bevelT w="165100" h="114300"/>
                            <a:bevelB w="165100" h="101600"/>
                          </a:sp3d>
                        </pic:spPr>
                      </pic:pic>
                    </a:graphicData>
                  </a:graphic>
                  <wp14:sizeRelH relativeFrom="margin">
                    <wp14:pctWidth>0</wp14:pctWidth>
                  </wp14:sizeRelH>
                  <wp14:sizeRelV relativeFrom="margin">
                    <wp14:pctHeight>0</wp14:pctHeight>
                  </wp14:sizeRelV>
                </wp:anchor>
              </w:drawing>
            </w:r>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40EA6A5C" w14:textId="77777777" w:rsidTr="0006350A">
              <w:trPr>
                <w:trHeight w:hRule="exact" w:val="1296"/>
                <w:tblHeader/>
              </w:trPr>
              <w:tc>
                <w:tcPr>
                  <w:tcW w:w="6055" w:type="dxa"/>
                  <w:vAlign w:val="center"/>
                </w:tcPr>
                <w:p w14:paraId="054603C3" w14:textId="6855EF59" w:rsidR="00125AB1" w:rsidRPr="003A05FE" w:rsidRDefault="00C40829" w:rsidP="00E96C92">
                  <w:pPr>
                    <w:pStyle w:val="Heading1"/>
                    <w:outlineLvl w:val="0"/>
                  </w:pPr>
                  <w:sdt>
                    <w:sdtPr>
                      <w:alias w:val="Enter Your Name:"/>
                      <w:tag w:val="Enter Your Name:"/>
                      <w:id w:val="-1312861891"/>
                      <w:placeholder>
                        <w:docPart w:val="9EEDC7482CBE4911A4BB6BFEE149CADA"/>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51879">
                        <w:t>Glen Larkin</w:t>
                      </w:r>
                    </w:sdtContent>
                  </w:sdt>
                </w:p>
                <w:p w14:paraId="6A0AF1C8" w14:textId="7C2C6149" w:rsidR="00125AB1" w:rsidRPr="006658C4" w:rsidRDefault="00F51879" w:rsidP="00C56A6F">
                  <w:pPr>
                    <w:pStyle w:val="Heading2"/>
                    <w:outlineLvl w:val="1"/>
                  </w:pPr>
                  <w:r>
                    <w:t xml:space="preserve">{{postionName}} | </w:t>
                  </w:r>
                  <w:hyperlink r:id="rId10" w:history="1">
                    <w:r w:rsidRPr="0078500F">
                      <w:rPr>
                        <w:rStyle w:val="Hyperlink"/>
                      </w:rPr>
                      <w:t>GITHUB</w:t>
                    </w:r>
                  </w:hyperlink>
                  <w:r>
                    <w:t xml:space="preserve"> &amp; </w:t>
                  </w:r>
                  <w:hyperlink r:id="rId11" w:history="1">
                    <w:r w:rsidRPr="0078500F">
                      <w:rPr>
                        <w:rStyle w:val="Hyperlink"/>
                      </w:rPr>
                      <w:t>Website</w:t>
                    </w:r>
                  </w:hyperlink>
                  <w:r w:rsidR="00125981">
                    <w:t xml:space="preserve"> </w:t>
                  </w:r>
                </w:p>
              </w:tc>
            </w:tr>
          </w:tbl>
          <w:p w14:paraId="7BFF2A0E" w14:textId="11F7EAAB" w:rsidR="00125AB1" w:rsidRPr="00125981" w:rsidRDefault="00F51879" w:rsidP="00125981">
            <w:pPr>
              <w:pStyle w:val="Heading3"/>
            </w:pPr>
            <w:r>
              <w:t>{{companyName}}</w:t>
            </w:r>
          </w:p>
          <w:p w14:paraId="3D42BEA2" w14:textId="1D9AF4EA" w:rsidR="00125AB1" w:rsidRDefault="00125AB1" w:rsidP="00F51879">
            <w:pPr>
              <w:pStyle w:val="Heading4"/>
            </w:pPr>
            <w:r w:rsidRPr="006658C4">
              <w:t xml:space="preserve"> </w:t>
            </w:r>
            <w:r w:rsidR="00F51879">
              <w:t>{{todayDate}}</w:t>
            </w:r>
          </w:p>
          <w:p w14:paraId="5CB26A21" w14:textId="77777777" w:rsidR="00F51879" w:rsidRPr="006658C4" w:rsidRDefault="00F51879" w:rsidP="00F51879">
            <w:pPr>
              <w:pStyle w:val="Heading4"/>
            </w:pPr>
          </w:p>
          <w:p w14:paraId="44981AA1" w14:textId="317B7D3E" w:rsidR="00125AB1" w:rsidRDefault="00125AB1" w:rsidP="00125AB1">
            <w:pPr>
              <w:pStyle w:val="Salutation"/>
            </w:pPr>
            <w:r w:rsidRPr="006658C4">
              <w:t xml:space="preserve">Dear </w:t>
            </w:r>
            <w:r w:rsidR="00F51879">
              <w:t>{{companyName}}</w:t>
            </w:r>
            <w:r w:rsidRPr="006658C4">
              <w:t>,</w:t>
            </w:r>
          </w:p>
          <w:p w14:paraId="529E4393" w14:textId="77777777" w:rsidR="00F51879" w:rsidRPr="00B15855" w:rsidRDefault="00F51879" w:rsidP="00F51879"/>
          <w:p w14:paraId="1F92FA2E" w14:textId="5FE7AA74" w:rsidR="00F51879" w:rsidRDefault="00F51879" w:rsidP="00F51879">
            <w:r>
              <w:t>I'm excited to be applying for the {{postionName}} position at {{companyName}}. My passion for technology has developed into a healthy obsession for creativity.</w:t>
            </w:r>
          </w:p>
          <w:p w14:paraId="72C663F7" w14:textId="77777777" w:rsidR="00F51879" w:rsidRDefault="00F51879" w:rsidP="00F51879"/>
          <w:p w14:paraId="13326D70" w14:textId="109D2068" w:rsidR="00F51879" w:rsidRDefault="00F51879" w:rsidP="00F51879">
            <w:r>
              <w:t xml:space="preserve">I am Positive, Respectful, and Observant. </w:t>
            </w:r>
          </w:p>
          <w:p w14:paraId="2C9DC667" w14:textId="015EE662" w:rsidR="00F51879" w:rsidRDefault="00F51879" w:rsidP="00F51879">
            <w:r>
              <w:t xml:space="preserve">For example, while working at Apple there was team-leader that would hand out stickers with expected performance metrics each day. I created an iOS application that calculated, documented, and allowed for review each day’s metrics. This saved the team an hour each day and allowed each member visibility to their metrics. If there is a problem to be solved, I am the first to find it, and will solve it without needing to be asked </w:t>
            </w:r>
          </w:p>
          <w:p w14:paraId="30B8E564" w14:textId="77777777" w:rsidR="00F51879" w:rsidRDefault="00F51879" w:rsidP="00F51879"/>
          <w:p w14:paraId="450E9DF4" w14:textId="77777777" w:rsidR="00F51879" w:rsidRDefault="00F51879" w:rsidP="00F51879">
            <w:r>
              <w:t>Thank you for your time and consideration. I'm looking forward to learning more about the {{postionName}} position and about {{companyName}}. As a Software Developer, my goal is to continually increase my programming skills in order to present better solutions to my employers and their clients. I enjoy uncovering new ideas and would use them to advance {{companyName}}'s mission</w:t>
            </w:r>
          </w:p>
          <w:p w14:paraId="5CCE7D12" w14:textId="3BD139A8" w:rsidR="00F51879" w:rsidRPr="006658C4" w:rsidRDefault="00F51879" w:rsidP="00F51879">
            <w:pPr>
              <w:pStyle w:val="Closing"/>
            </w:pPr>
            <w:r>
              <w:t>Sincerely,</w:t>
            </w:r>
          </w:p>
          <w:sdt>
            <w:sdtPr>
              <w:alias w:val="Enter your name:"/>
              <w:tag w:val="Enter your name:"/>
              <w:id w:val="1307041948"/>
              <w:placeholder>
                <w:docPart w:val="EC230A8C4FBD45DC8718B7687B488EE1"/>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14:paraId="7395A9DE" w14:textId="295974B0" w:rsidR="00125AB1" w:rsidRPr="006658C4" w:rsidRDefault="00F51879" w:rsidP="00F51879">
                <w:r>
                  <w:t>Glen Larkin</w:t>
                </w:r>
              </w:p>
            </w:sdtContent>
          </w:sdt>
          <w:p w14:paraId="4FA28ECD" w14:textId="2CF9C55D" w:rsidR="004D7F4E" w:rsidRPr="00EF7109" w:rsidRDefault="004D7F4E" w:rsidP="003A05FE">
            <w:pPr>
              <w:pStyle w:val="Signature"/>
            </w:pPr>
          </w:p>
        </w:tc>
      </w:tr>
    </w:tbl>
    <w:p w14:paraId="6E52483F" w14:textId="7D83FFE4" w:rsidR="00621FD0" w:rsidRDefault="00621FD0" w:rsidP="00EF7109">
      <w:pPr>
        <w:pStyle w:val="NoSpacing"/>
      </w:pPr>
    </w:p>
    <w:p w14:paraId="65AA9770" w14:textId="77777777" w:rsidR="00621FD0" w:rsidRDefault="00621FD0" w:rsidP="00EF7109">
      <w:pPr>
        <w:pStyle w:val="NoSpacing"/>
      </w:pPr>
    </w:p>
    <w:sectPr w:rsidR="00621FD0" w:rsidSect="00E4775D">
      <w:headerReference w:type="even" r:id="rId12"/>
      <w:headerReference w:type="default" r:id="rId13"/>
      <w:footerReference w:type="even" r:id="rId14"/>
      <w:footerReference w:type="default" r:id="rId15"/>
      <w:headerReference w:type="first" r:id="rId16"/>
      <w:footerReference w:type="first" r:id="rId17"/>
      <w:pgSz w:w="12240" w:h="15840"/>
      <w:pgMar w:top="864" w:right="864" w:bottom="2304" w:left="86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4FEE9" w14:textId="77777777" w:rsidR="00C40829" w:rsidRDefault="00C40829" w:rsidP="00713050">
      <w:pPr>
        <w:spacing w:line="240" w:lineRule="auto"/>
      </w:pPr>
      <w:r>
        <w:separator/>
      </w:r>
    </w:p>
  </w:endnote>
  <w:endnote w:type="continuationSeparator" w:id="0">
    <w:p w14:paraId="035F724F" w14:textId="77777777" w:rsidR="00C40829" w:rsidRDefault="00C4082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94AE1" w14:textId="77777777" w:rsidR="00D85DF6" w:rsidRDefault="00D85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58AA7B84" w14:textId="77777777" w:rsidTr="00B60A88">
      <w:tc>
        <w:tcPr>
          <w:tcW w:w="2621" w:type="dxa"/>
          <w:tcMar>
            <w:top w:w="648" w:type="dxa"/>
            <w:left w:w="115" w:type="dxa"/>
            <w:bottom w:w="0" w:type="dxa"/>
            <w:right w:w="115" w:type="dxa"/>
          </w:tcMar>
        </w:tcPr>
        <w:p w14:paraId="50EE59B4" w14:textId="77777777" w:rsidR="00C2098A" w:rsidRDefault="00CA3DF1" w:rsidP="00684488">
          <w:pPr>
            <w:pStyle w:val="Footer"/>
          </w:pPr>
          <w:r w:rsidRPr="00CA3DF1">
            <w:rPr>
              <w:noProof/>
            </w:rPr>
            <mc:AlternateContent>
              <mc:Choice Requires="wpg">
                <w:drawing>
                  <wp:inline distT="0" distB="0" distL="0" distR="0" wp14:anchorId="08E8A513" wp14:editId="60118073">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F6715BC"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62F421DC" w14:textId="77777777" w:rsidR="00C2098A" w:rsidRDefault="00C2098A" w:rsidP="00684488">
          <w:pPr>
            <w:pStyle w:val="Footer"/>
          </w:pPr>
          <w:r w:rsidRPr="00C2098A">
            <w:rPr>
              <w:noProof/>
            </w:rPr>
            <mc:AlternateContent>
              <mc:Choice Requires="wpg">
                <w:drawing>
                  <wp:inline distT="0" distB="0" distL="0" distR="0" wp14:anchorId="1A799E9C" wp14:editId="46C6908D">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BD5DA1"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AC3DC19" w14:textId="77777777" w:rsidR="00C2098A" w:rsidRDefault="00C2098A" w:rsidP="00684488">
          <w:pPr>
            <w:pStyle w:val="Footer"/>
          </w:pPr>
          <w:r w:rsidRPr="00C2098A">
            <w:rPr>
              <w:noProof/>
            </w:rPr>
            <mc:AlternateContent>
              <mc:Choice Requires="wpg">
                <w:drawing>
                  <wp:inline distT="0" distB="0" distL="0" distR="0" wp14:anchorId="4AA44ECF" wp14:editId="1C703005">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68D24E1"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6DF897E" w14:textId="77777777" w:rsidR="00C2098A" w:rsidRDefault="00C2098A" w:rsidP="00684488">
          <w:pPr>
            <w:pStyle w:val="Footer"/>
          </w:pPr>
          <w:r w:rsidRPr="00C2098A">
            <w:rPr>
              <w:noProof/>
            </w:rPr>
            <mc:AlternateContent>
              <mc:Choice Requires="wpg">
                <w:drawing>
                  <wp:inline distT="0" distB="0" distL="0" distR="0" wp14:anchorId="16EEFAF9" wp14:editId="691EDD0C">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3FEB7A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36348CB7" w14:textId="77777777" w:rsidTr="00284544">
      <w:tc>
        <w:tcPr>
          <w:tcW w:w="2621" w:type="dxa"/>
          <w:tcMar>
            <w:top w:w="144" w:type="dxa"/>
            <w:left w:w="115" w:type="dxa"/>
            <w:right w:w="115" w:type="dxa"/>
          </w:tcMar>
        </w:tcPr>
        <w:sdt>
          <w:sdtPr>
            <w:alias w:val="Email:"/>
            <w:tag w:val="Email:"/>
            <w:id w:val="461157651"/>
            <w:placeholder>
              <w:docPart w:val="B4C9B9A4B29A4D0BB9FB5E219C1D7B9D"/>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1F516181"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02298F8D06564657BBF82E96D9021FE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10165095"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9B445956C5434C8B98B2DE57C9A0A626"/>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431E18E1"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E5289BF3C5D64B56AAAB140226E31B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4AD44C7"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19071D3A"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B29E" w14:textId="2F9C171A" w:rsidR="00217980" w:rsidRDefault="00DF1EF9" w:rsidP="00DF1EF9">
    <w:pPr>
      <w:pStyle w:val="Footer"/>
      <w:jc w:val="left"/>
    </w:pPr>
    <w:r>
      <w:t>{{companyName}}</w:t>
    </w:r>
    <w:r>
      <w:ptab w:relativeTo="margin" w:alignment="center" w:leader="none"/>
    </w:r>
    <w:r w:rsidR="00D85DF6">
      <w:t>{{positionName}}</w:t>
    </w:r>
    <w:r>
      <w:ptab w:relativeTo="margin" w:alignment="right" w:leader="none"/>
    </w:r>
    <w:r>
      <w:t>Glen Larkin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25371" w14:textId="77777777" w:rsidR="00C40829" w:rsidRDefault="00C40829" w:rsidP="00713050">
      <w:pPr>
        <w:spacing w:line="240" w:lineRule="auto"/>
      </w:pPr>
      <w:r>
        <w:separator/>
      </w:r>
    </w:p>
  </w:footnote>
  <w:footnote w:type="continuationSeparator" w:id="0">
    <w:p w14:paraId="12B16D0C" w14:textId="77777777" w:rsidR="00C40829" w:rsidRDefault="00C4082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5078C" w14:textId="77777777" w:rsidR="00D85DF6" w:rsidRDefault="00D85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F1A3DE9" w14:textId="77777777" w:rsidTr="00D87154">
      <w:trPr>
        <w:trHeight w:hRule="exact" w:val="2952"/>
      </w:trPr>
      <w:tc>
        <w:tcPr>
          <w:tcW w:w="3787" w:type="dxa"/>
          <w:tcMar>
            <w:top w:w="792" w:type="dxa"/>
            <w:right w:w="720" w:type="dxa"/>
          </w:tcMar>
        </w:tcPr>
        <w:p w14:paraId="5087C4E3" w14:textId="19507F28"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2A19D629" wp14:editId="3C399A7E">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6B5EFD8"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C0748A">
                <w:t>GL</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0C63CED9" w14:textId="77777777" w:rsidTr="00B56E1F">
            <w:trPr>
              <w:trHeight w:hRule="exact" w:val="1152"/>
            </w:trPr>
            <w:tc>
              <w:tcPr>
                <w:tcW w:w="6055" w:type="dxa"/>
                <w:vAlign w:val="center"/>
              </w:tcPr>
              <w:p w14:paraId="039927BD" w14:textId="1A1758CE" w:rsidR="00125981" w:rsidRPr="00EF7109" w:rsidRDefault="00C40829" w:rsidP="00EF7109">
                <w:pPr>
                  <w:pStyle w:val="Heading1"/>
                  <w:outlineLvl w:val="0"/>
                </w:pPr>
                <w:sdt>
                  <w:sdtPr>
                    <w:alias w:val="Enter Your Name:"/>
                    <w:tag w:val="Enter Your Name:"/>
                    <w:id w:val="-267622354"/>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51879">
                      <w:t>Glen Larkin</w:t>
                    </w:r>
                  </w:sdtContent>
                </w:sdt>
              </w:p>
              <w:p w14:paraId="25962706" w14:textId="77777777" w:rsidR="00125981" w:rsidRDefault="00C40829" w:rsidP="00125981">
                <w:pPr>
                  <w:pStyle w:val="Heading2"/>
                  <w:outlineLvl w:val="1"/>
                </w:pPr>
                <w:sdt>
                  <w:sdtPr>
                    <w:alias w:val="Profession or Industry:"/>
                    <w:tag w:val="Profession or Industry:"/>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6C03211D" w14:textId="77777777" w:rsidR="00125981" w:rsidRPr="00F207C0" w:rsidRDefault="00125981" w:rsidP="00125981"/>
      </w:tc>
    </w:tr>
  </w:tbl>
  <w:p w14:paraId="3CC5EE88" w14:textId="77777777" w:rsidR="00217980" w:rsidRDefault="00217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1BAF2" w14:textId="77777777" w:rsidR="00D85DF6" w:rsidRDefault="00D85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79"/>
    <w:rsid w:val="00022E2F"/>
    <w:rsid w:val="000353A6"/>
    <w:rsid w:val="0006350A"/>
    <w:rsid w:val="000B0C2C"/>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0535C"/>
    <w:rsid w:val="00543DB7"/>
    <w:rsid w:val="0055382B"/>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64D4A"/>
    <w:rsid w:val="008A1907"/>
    <w:rsid w:val="008C44E9"/>
    <w:rsid w:val="008E1D0F"/>
    <w:rsid w:val="009D6855"/>
    <w:rsid w:val="009F75B3"/>
    <w:rsid w:val="00A056FC"/>
    <w:rsid w:val="00A238EE"/>
    <w:rsid w:val="00A3627D"/>
    <w:rsid w:val="00A42540"/>
    <w:rsid w:val="00A961DC"/>
    <w:rsid w:val="00AD22CE"/>
    <w:rsid w:val="00B56E1F"/>
    <w:rsid w:val="00B60A88"/>
    <w:rsid w:val="00B66BFE"/>
    <w:rsid w:val="00C018EF"/>
    <w:rsid w:val="00C05502"/>
    <w:rsid w:val="00C0748A"/>
    <w:rsid w:val="00C2098A"/>
    <w:rsid w:val="00C20CF3"/>
    <w:rsid w:val="00C40829"/>
    <w:rsid w:val="00C57D37"/>
    <w:rsid w:val="00C7741E"/>
    <w:rsid w:val="00CA3DF1"/>
    <w:rsid w:val="00CA4581"/>
    <w:rsid w:val="00CA56C1"/>
    <w:rsid w:val="00CE18D5"/>
    <w:rsid w:val="00D123DB"/>
    <w:rsid w:val="00D85DF6"/>
    <w:rsid w:val="00D87154"/>
    <w:rsid w:val="00DF1EF9"/>
    <w:rsid w:val="00DF3C0A"/>
    <w:rsid w:val="00E024C9"/>
    <w:rsid w:val="00E22E87"/>
    <w:rsid w:val="00E4775D"/>
    <w:rsid w:val="00E8007E"/>
    <w:rsid w:val="00E96C92"/>
    <w:rsid w:val="00EF7109"/>
    <w:rsid w:val="00F207C0"/>
    <w:rsid w:val="00F20AE5"/>
    <w:rsid w:val="00F30A68"/>
    <w:rsid w:val="00F328B4"/>
    <w:rsid w:val="00F51879"/>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C5D1"/>
  <w15:chartTrackingRefBased/>
  <w15:docId w15:val="{949E539D-BDAA-4564-8393-1C656D21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F51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enlarkin@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lenlarkin.github.io"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lenlarkin.github.io"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github.com/glenlarkin"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enl\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9B9A4B29A4D0BB9FB5E219C1D7B9D"/>
        <w:category>
          <w:name w:val="General"/>
          <w:gallery w:val="placeholder"/>
        </w:category>
        <w:types>
          <w:type w:val="bbPlcHdr"/>
        </w:types>
        <w:behaviors>
          <w:behavior w:val="content"/>
        </w:behaviors>
        <w:guid w:val="{B2597A57-70F3-4F44-A2CE-D24D1C03EA76}"/>
      </w:docPartPr>
      <w:docPartBody>
        <w:p w:rsidR="00E50B40" w:rsidRDefault="00B75DFE">
          <w:pPr>
            <w:pStyle w:val="B4C9B9A4B29A4D0BB9FB5E219C1D7B9D"/>
          </w:pPr>
          <w:r w:rsidRPr="006658C4">
            <w:t>Contact</w:t>
          </w:r>
        </w:p>
      </w:docPartBody>
    </w:docPart>
    <w:docPart>
      <w:docPartPr>
        <w:name w:val="02298F8D06564657BBF82E96D9021FE6"/>
        <w:category>
          <w:name w:val="General"/>
          <w:gallery w:val="placeholder"/>
        </w:category>
        <w:types>
          <w:type w:val="bbPlcHdr"/>
        </w:types>
        <w:behaviors>
          <w:behavior w:val="content"/>
        </w:behaviors>
        <w:guid w:val="{D9FD3DA6-D58D-4BDF-BBDD-03B0D8CEB664}"/>
      </w:docPartPr>
      <w:docPartBody>
        <w:p w:rsidR="00E50B40" w:rsidRDefault="00B75DFE">
          <w:pPr>
            <w:pStyle w:val="02298F8D06564657BBF82E96D9021FE6"/>
          </w:pPr>
          <w:r w:rsidRPr="006658C4">
            <w:t>City, ST ZIP</w:t>
          </w:r>
        </w:p>
      </w:docPartBody>
    </w:docPart>
    <w:docPart>
      <w:docPartPr>
        <w:name w:val="9B445956C5434C8B98B2DE57C9A0A626"/>
        <w:category>
          <w:name w:val="General"/>
          <w:gallery w:val="placeholder"/>
        </w:category>
        <w:types>
          <w:type w:val="bbPlcHdr"/>
        </w:types>
        <w:behaviors>
          <w:behavior w:val="content"/>
        </w:behaviors>
        <w:guid w:val="{6C7CFBB9-8000-4E9F-B566-85670026AF9F}"/>
      </w:docPartPr>
      <w:docPartBody>
        <w:p w:rsidR="00E50B40" w:rsidRDefault="00B75DFE">
          <w:pPr>
            <w:pStyle w:val="9B445956C5434C8B98B2DE57C9A0A626"/>
          </w:pPr>
          <w:r w:rsidRPr="006658C4">
            <w:t>Telephone</w:t>
          </w:r>
        </w:p>
      </w:docPartBody>
    </w:docPart>
    <w:docPart>
      <w:docPartPr>
        <w:name w:val="9EEDC7482CBE4911A4BB6BFEE149CADA"/>
        <w:category>
          <w:name w:val="General"/>
          <w:gallery w:val="placeholder"/>
        </w:category>
        <w:types>
          <w:type w:val="bbPlcHdr"/>
        </w:types>
        <w:behaviors>
          <w:behavior w:val="content"/>
        </w:behaviors>
        <w:guid w:val="{EFB4BAD5-1C13-4971-944C-F9D6F6F7F248}"/>
      </w:docPartPr>
      <w:docPartBody>
        <w:p w:rsidR="00E50B40" w:rsidRDefault="00B75DFE">
          <w:pPr>
            <w:pStyle w:val="9EEDC7482CBE4911A4BB6BFEE149CADA"/>
          </w:pPr>
          <w:r>
            <w:t>Your name</w:t>
          </w:r>
        </w:p>
      </w:docPartBody>
    </w:docPart>
    <w:docPart>
      <w:docPartPr>
        <w:name w:val="E5289BF3C5D64B56AAAB140226E31B57"/>
        <w:category>
          <w:name w:val="General"/>
          <w:gallery w:val="placeholder"/>
        </w:category>
        <w:types>
          <w:type w:val="bbPlcHdr"/>
        </w:types>
        <w:behaviors>
          <w:behavior w:val="content"/>
        </w:behaviors>
        <w:guid w:val="{7655E79B-0BEF-4DD0-B4D2-42A9049D05EB}"/>
      </w:docPartPr>
      <w:docPartBody>
        <w:p w:rsidR="00E50B40" w:rsidRDefault="00B75DFE">
          <w:pPr>
            <w:pStyle w:val="E5289BF3C5D64B56AAAB140226E31B57"/>
          </w:pPr>
          <w:r>
            <w:t>Profession or Industry</w:t>
          </w:r>
        </w:p>
      </w:docPartBody>
    </w:docPart>
    <w:docPart>
      <w:docPartPr>
        <w:name w:val="EC230A8C4FBD45DC8718B7687B488EE1"/>
        <w:category>
          <w:name w:val="General"/>
          <w:gallery w:val="placeholder"/>
        </w:category>
        <w:types>
          <w:type w:val="bbPlcHdr"/>
        </w:types>
        <w:behaviors>
          <w:behavior w:val="content"/>
        </w:behaviors>
        <w:guid w:val="{6D3292F8-60EC-492B-BDA9-AD9CC884CBF1}"/>
      </w:docPartPr>
      <w:docPartBody>
        <w:p w:rsidR="00E50B40" w:rsidRDefault="002D3DFF" w:rsidP="002D3DFF">
          <w:pPr>
            <w:pStyle w:val="EC230A8C4FBD45DC8718B7687B488EE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FF"/>
    <w:rsid w:val="002D3DFF"/>
    <w:rsid w:val="00AF4337"/>
    <w:rsid w:val="00B75DFE"/>
    <w:rsid w:val="00E5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023EA4645438EB4C289D5550AFB55">
    <w:name w:val="A1D023EA4645438EB4C289D5550AFB55"/>
  </w:style>
  <w:style w:type="paragraph" w:customStyle="1" w:styleId="B4C9B9A4B29A4D0BB9FB5E219C1D7B9D">
    <w:name w:val="B4C9B9A4B29A4D0BB9FB5E219C1D7B9D"/>
  </w:style>
  <w:style w:type="paragraph" w:customStyle="1" w:styleId="553A2184254D4BB08958744FBE146B4C">
    <w:name w:val="553A2184254D4BB08958744FBE146B4C"/>
  </w:style>
  <w:style w:type="paragraph" w:customStyle="1" w:styleId="02298F8D06564657BBF82E96D9021FE6">
    <w:name w:val="02298F8D06564657BBF82E96D9021FE6"/>
  </w:style>
  <w:style w:type="paragraph" w:customStyle="1" w:styleId="B663598C15FA4C379E1C7491E726DE1C">
    <w:name w:val="B663598C15FA4C379E1C7491E726DE1C"/>
  </w:style>
  <w:style w:type="paragraph" w:customStyle="1" w:styleId="9B445956C5434C8B98B2DE57C9A0A626">
    <w:name w:val="9B445956C5434C8B98B2DE57C9A0A626"/>
  </w:style>
  <w:style w:type="paragraph" w:customStyle="1" w:styleId="9EEDC7482CBE4911A4BB6BFEE149CADA">
    <w:name w:val="9EEDC7482CBE4911A4BB6BFEE149CADA"/>
  </w:style>
  <w:style w:type="paragraph" w:customStyle="1" w:styleId="E5289BF3C5D64B56AAAB140226E31B57">
    <w:name w:val="E5289BF3C5D64B56AAAB140226E31B57"/>
  </w:style>
  <w:style w:type="paragraph" w:customStyle="1" w:styleId="8C985E33F7D049F39BC7DBFBDC4303E9">
    <w:name w:val="8C985E33F7D049F39BC7DBFBDC4303E9"/>
    <w:rsid w:val="00E50B40"/>
  </w:style>
  <w:style w:type="paragraph" w:customStyle="1" w:styleId="942AAFFC6FE64A07A0F51C96F7240AFB">
    <w:name w:val="942AAFFC6FE64A07A0F51C96F7240AFB"/>
    <w:rsid w:val="00E50B40"/>
  </w:style>
  <w:style w:type="paragraph" w:customStyle="1" w:styleId="9880C810C53945FBA0750830ACCA4076">
    <w:name w:val="9880C810C53945FBA0750830ACCA4076"/>
    <w:rsid w:val="00E50B40"/>
  </w:style>
  <w:style w:type="paragraph" w:customStyle="1" w:styleId="209E932445C04FD9B60506A33168B321">
    <w:name w:val="209E932445C04FD9B60506A33168B321"/>
    <w:rsid w:val="00E50B40"/>
  </w:style>
  <w:style w:type="paragraph" w:customStyle="1" w:styleId="91402CACB3AC4E2BB67F1A579DE2B63A">
    <w:name w:val="91402CACB3AC4E2BB67F1A579DE2B63A"/>
    <w:rsid w:val="00E50B40"/>
  </w:style>
  <w:style w:type="paragraph" w:customStyle="1" w:styleId="166C09C0197C4FA7BE7A2F24755832FE">
    <w:name w:val="166C09C0197C4FA7BE7A2F24755832FE"/>
    <w:rsid w:val="00E50B40"/>
  </w:style>
  <w:style w:type="paragraph" w:customStyle="1" w:styleId="F95BC899AF9745B8BD24B5ECA1D605B8">
    <w:name w:val="F95BC899AF9745B8BD24B5ECA1D605B8"/>
    <w:rsid w:val="00E50B40"/>
  </w:style>
  <w:style w:type="paragraph" w:customStyle="1" w:styleId="AD88A2DF11E9407C869E708BC3C46B3D">
    <w:name w:val="AD88A2DF11E9407C869E708BC3C46B3D"/>
    <w:rsid w:val="00E50B40"/>
  </w:style>
  <w:style w:type="paragraph" w:customStyle="1" w:styleId="41B1BD97F15848BF9D20DDC57A5BE74E">
    <w:name w:val="41B1BD97F15848BF9D20DDC57A5BE74E"/>
    <w:rsid w:val="00E50B40"/>
  </w:style>
  <w:style w:type="paragraph" w:customStyle="1" w:styleId="EC230A8C4FBD45DC8718B7687B488EE1">
    <w:name w:val="EC230A8C4FBD45DC8718B7687B488EE1"/>
    <w:rsid w:val="002D3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MOO.dotx</Template>
  <TotalTime>25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Larkin</dc:creator>
  <cp:keywords>GL</cp:keywords>
  <dc:description/>
  <cp:lastModifiedBy>LAM VAN</cp:lastModifiedBy>
  <cp:revision>5</cp:revision>
  <dcterms:created xsi:type="dcterms:W3CDTF">2020-11-07T03:17:00Z</dcterms:created>
  <dcterms:modified xsi:type="dcterms:W3CDTF">2020-11-15T02:38:00Z</dcterms:modified>
  <cp:contentStatus>Glen Larkin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